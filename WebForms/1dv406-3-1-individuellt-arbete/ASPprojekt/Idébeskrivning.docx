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192059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Idébeskr</w:t>
            </w:r>
            <w:r w:rsidR="008C7AF3">
              <w:rPr>
                <w:i w:val="0"/>
                <w:sz w:val="44"/>
                <w:szCs w:val="44"/>
              </w:rPr>
              <w:t>ivning</w:t>
            </w:r>
          </w:p>
        </w:tc>
      </w:tr>
    </w:tbl>
    <w:p w:rsidR="00334D8A" w:rsidRDefault="003C25FC" w:rsidP="00391F0A">
      <w:pPr>
        <w:pStyle w:val="BodyText"/>
        <w:rPr>
          <w:sz w:val="60"/>
          <w:szCs w:val="60"/>
        </w:rPr>
      </w:pPr>
      <w:r>
        <w:rPr>
          <w:sz w:val="60"/>
          <w:szCs w:val="60"/>
        </w:rPr>
        <w:t>Pall hantering</w:t>
      </w:r>
    </w:p>
    <w:p w:rsidR="00391F0A" w:rsidRPr="00391F0A" w:rsidRDefault="008C7AF3" w:rsidP="00391F0A">
      <w:pPr>
        <w:pStyle w:val="BodyText"/>
      </w:pPr>
      <w:r>
        <w:t>Individuellt arbete</w:t>
      </w: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8C7AF3" w:rsidRPr="009735D1" w:rsidRDefault="008C7AF3" w:rsidP="008C7AF3">
            <w:pPr>
              <w:pStyle w:val="FramsideText"/>
              <w:pBdr>
                <w:left w:val="single" w:sz="4" w:space="4" w:color="000000"/>
              </w:pBdr>
              <w:rPr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>
              <w:rPr>
                <w:i/>
                <w:sz w:val="22"/>
                <w:szCs w:val="22"/>
              </w:rPr>
              <w:t>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 w:rsidR="003C25FC">
              <w:rPr>
                <w:sz w:val="22"/>
                <w:szCs w:val="22"/>
              </w:rPr>
              <w:t>Roy</w:t>
            </w:r>
            <w:r w:rsidR="00020BBB">
              <w:rPr>
                <w:sz w:val="22"/>
                <w:szCs w:val="22"/>
              </w:rPr>
              <w:t xml:space="preserve"> </w:t>
            </w:r>
            <w:r w:rsidR="003C25FC">
              <w:rPr>
                <w:sz w:val="22"/>
                <w:szCs w:val="22"/>
              </w:rPr>
              <w:t>Nilsson</w:t>
            </w:r>
          </w:p>
          <w:p w:rsidR="008C7AF3" w:rsidRDefault="008C7AF3" w:rsidP="008C7AF3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Användarnamn:</w:t>
            </w:r>
            <w:r>
              <w:rPr>
                <w:sz w:val="22"/>
                <w:szCs w:val="22"/>
              </w:rPr>
              <w:t xml:space="preserve"> </w:t>
            </w:r>
            <w:r w:rsidR="003C25FC">
              <w:rPr>
                <w:sz w:val="22"/>
                <w:szCs w:val="22"/>
              </w:rPr>
              <w:t>rn222cx</w:t>
            </w:r>
          </w:p>
          <w:p w:rsidR="008C7AF3" w:rsidRPr="005F3719" w:rsidRDefault="008C7AF3" w:rsidP="008C7AF3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5F3719">
              <w:rPr>
                <w:i/>
                <w:sz w:val="22"/>
                <w:szCs w:val="22"/>
              </w:rPr>
              <w:t xml:space="preserve">Kurs: </w:t>
            </w:r>
            <w:r w:rsidRPr="005F3719">
              <w:rPr>
                <w:sz w:val="22"/>
                <w:szCs w:val="22"/>
              </w:rPr>
              <w:t>ASP.NET Web Forms</w:t>
            </w:r>
          </w:p>
          <w:p w:rsidR="003A46FF" w:rsidRPr="003A46FF" w:rsidRDefault="008C7AF3" w:rsidP="008C7AF3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 xml:space="preserve">Kurskod: </w:t>
            </w:r>
            <w:r>
              <w:rPr>
                <w:sz w:val="22"/>
                <w:szCs w:val="22"/>
              </w:rPr>
              <w:t>1DV406</w:t>
            </w:r>
          </w:p>
        </w:tc>
      </w:tr>
    </w:tbl>
    <w:p w:rsidR="00F04A33" w:rsidRDefault="00F04A33" w:rsidP="00442F63">
      <w:pPr>
        <w:pStyle w:val="Toc"/>
        <w:rPr>
          <w:b/>
        </w:rPr>
        <w:sectPr w:rsidR="00F04A33" w:rsidSect="003A7113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E06" w:rsidRDefault="001B791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544128" w:history="1">
            <w:r w:rsidR="00701E06" w:rsidRPr="00743A55">
              <w:rPr>
                <w:rStyle w:val="Hyperlink"/>
                <w:noProof/>
              </w:rPr>
              <w:t>Beskrivning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_Toc381544128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noProof/>
                <w:webHidden/>
              </w:rPr>
              <w:t>5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4129" w:history="1">
            <w:r w:rsidR="00701E06" w:rsidRPr="00743A55">
              <w:rPr>
                <w:rStyle w:val="Hyperlink"/>
                <w:noProof/>
              </w:rPr>
              <w:t>Fysisk datamodell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_Toc381544129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noProof/>
                <w:webHidden/>
              </w:rPr>
              <w:t>5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544130" w:history="1">
            <w:r w:rsidR="00701E06" w:rsidRPr="00743A55">
              <w:rPr>
                <w:rStyle w:val="Hyperlink"/>
                <w:noProof/>
              </w:rPr>
              <w:t>Databasdiagram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_Toc381544130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544131" w:history="1">
            <w:r w:rsidR="00701E06" w:rsidRPr="00743A55">
              <w:rPr>
                <w:rStyle w:val="Hyperlink"/>
                <w:noProof/>
              </w:rPr>
              <w:t>Exempeldata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_Toc381544131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3"/>
            <w:tabs>
              <w:tab w:val="right" w:leader="underscore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4132" w:history="1">
            <w:r w:rsidR="00701E06" w:rsidRPr="00743A55">
              <w:rPr>
                <w:rStyle w:val="Hyperlink"/>
                <w:noProof/>
                <w:lang w:val="en-US"/>
              </w:rPr>
              <w:t>Customer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_Toc381544132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3"/>
            <w:tabs>
              <w:tab w:val="right" w:leader="underscore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4133" w:history="1">
            <w:r w:rsidR="00701E06" w:rsidRPr="00743A55">
              <w:rPr>
                <w:rStyle w:val="Hyperlink"/>
                <w:noProof/>
              </w:rPr>
              <w:t>Contact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_Toc381544133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3"/>
            <w:tabs>
              <w:tab w:val="right" w:leader="underscore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4134" w:history="1">
            <w:r w:rsidR="00701E06" w:rsidRPr="00743A55">
              <w:rPr>
                <w:rStyle w:val="Hyperlink"/>
                <w:noProof/>
              </w:rPr>
              <w:t>ContactType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_Toc381544134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701E06" w:rsidRDefault="00B537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4135" w:history="1">
            <w:r w:rsidR="00701E06" w:rsidRPr="00743A55">
              <w:rPr>
                <w:rStyle w:val="Hyperlink"/>
                <w:noProof/>
              </w:rPr>
              <w:t>”Mockup”</w:t>
            </w:r>
            <w:r w:rsidR="00701E06">
              <w:rPr>
                <w:noProof/>
                <w:webHidden/>
              </w:rPr>
              <w:tab/>
            </w:r>
            <w:r w:rsidR="00701E06">
              <w:rPr>
                <w:noProof/>
                <w:webHidden/>
              </w:rPr>
              <w:fldChar w:fldCharType="begin"/>
            </w:r>
            <w:r w:rsidR="00701E06">
              <w:rPr>
                <w:noProof/>
                <w:webHidden/>
              </w:rPr>
              <w:instrText xml:space="preserve"> PAGEREF _Toc381544135 \h </w:instrText>
            </w:r>
            <w:r w:rsidR="00701E06">
              <w:rPr>
                <w:noProof/>
                <w:webHidden/>
              </w:rPr>
            </w:r>
            <w:r w:rsidR="00701E06">
              <w:rPr>
                <w:noProof/>
                <w:webHidden/>
              </w:rPr>
              <w:fldChar w:fldCharType="separate"/>
            </w:r>
            <w:r w:rsidR="003C25F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01E06">
              <w:rPr>
                <w:noProof/>
                <w:webHidden/>
              </w:rPr>
              <w:fldChar w:fldCharType="end"/>
            </w:r>
          </w:hyperlink>
        </w:p>
        <w:p w:rsidR="001B7916" w:rsidRPr="00192059" w:rsidRDefault="001B7916" w:rsidP="00192059">
          <w:r>
            <w:rPr>
              <w:b/>
              <w:bCs/>
            </w:rPr>
            <w:fldChar w:fldCharType="end"/>
          </w:r>
        </w:p>
      </w:sdtContent>
    </w:sdt>
    <w:p w:rsidR="00AB6920" w:rsidRPr="00192059" w:rsidRDefault="00AB6920" w:rsidP="00192059">
      <w:pPr>
        <w:sectPr w:rsidR="00AB6920" w:rsidRPr="00192059" w:rsidSect="003A7113">
          <w:headerReference w:type="default" r:id="rId12"/>
          <w:headerReference w:type="first" r:id="rId13"/>
          <w:footerReference w:type="first" r:id="rId14"/>
          <w:type w:val="oddPage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  <w:bookmarkStart w:id="0" w:name="_Toc286824328"/>
    </w:p>
    <w:p w:rsidR="008C7AF3" w:rsidRDefault="008C7AF3" w:rsidP="008C7AF3">
      <w:pPr>
        <w:pStyle w:val="Heading1"/>
        <w:ind w:left="357" w:hanging="357"/>
      </w:pPr>
      <w:bookmarkStart w:id="1" w:name="_Toc292199968"/>
      <w:bookmarkStart w:id="2" w:name="_Toc381544128"/>
      <w:bookmarkEnd w:id="0"/>
      <w:r>
        <w:lastRenderedPageBreak/>
        <w:t>Beskrivning</w:t>
      </w:r>
      <w:bookmarkEnd w:id="1"/>
      <w:bookmarkEnd w:id="2"/>
    </w:p>
    <w:p w:rsidR="00192059" w:rsidRDefault="003C25FC" w:rsidP="003C25FC">
      <w:pPr>
        <w:pStyle w:val="Bildfljdavbeskrivning"/>
      </w:pPr>
      <w:bookmarkStart w:id="3" w:name="_Toc292199969"/>
      <w:bookmarkStart w:id="4" w:name="_Toc381544129"/>
      <w:r>
        <w:t>Projektet är en modifiering av den befintliga i kursen 1dv405 för att för att förenkla projektet.</w:t>
      </w:r>
    </w:p>
    <w:p w:rsidR="003C25FC" w:rsidRDefault="003C25FC" w:rsidP="003C25FC">
      <w:pPr>
        <w:pStyle w:val="Bildfljdavbeskrivning"/>
      </w:pPr>
      <w:r>
        <w:t>Företaget Alwex i Växjö vill ha ett system för att hantera deras struktur inom pall hantering.</w:t>
      </w:r>
    </w:p>
    <w:p w:rsidR="003C25FC" w:rsidRDefault="003C25FC" w:rsidP="003C25FC">
      <w:pPr>
        <w:pStyle w:val="Bildfljdavbeskrivning"/>
      </w:pPr>
      <w:r>
        <w:t>Pall hantering består av tomma pallar som är antingen hela pallar som benämns som Apall eller trasiga pallar som benämns Bpall.</w:t>
      </w:r>
    </w:p>
    <w:p w:rsidR="003C25FC" w:rsidRDefault="003C25FC" w:rsidP="003C25FC">
      <w:pPr>
        <w:pStyle w:val="Bildfljdavbeskrivning"/>
      </w:pPr>
      <w:r>
        <w:t>Företaget kommer kunna skapa nya kunder i systemet och kunna boka in när kunderna ska lämna och hämta pallar. Systemet ska även kunna få ut en rapport om hur många pallar kunderna är skyldiga firman</w:t>
      </w:r>
      <w:r w:rsidR="000C3513">
        <w:t xml:space="preserve"> då det förekommer svinn</w:t>
      </w:r>
      <w:r>
        <w:t>.</w:t>
      </w:r>
    </w:p>
    <w:p w:rsidR="000C3513" w:rsidRDefault="000C3513" w:rsidP="003C25FC">
      <w:pPr>
        <w:pStyle w:val="Bildfljdavbeskrivning"/>
      </w:pPr>
    </w:p>
    <w:p w:rsidR="000C3513" w:rsidRDefault="000C3513" w:rsidP="003C25FC">
      <w:pPr>
        <w:pStyle w:val="Bildfljdavbeskrivning"/>
      </w:pPr>
      <w:r>
        <w:t xml:space="preserve">Registrering av kund kommer med ett par rader information som är kundnummer, namn på firman, telefonnummer och adress. </w:t>
      </w:r>
    </w:p>
    <w:p w:rsidR="000C3513" w:rsidRDefault="000C3513" w:rsidP="003C25FC">
      <w:pPr>
        <w:pStyle w:val="Bildfljdavbeskrivning"/>
      </w:pPr>
      <w:r>
        <w:t>Allt detta kommer finnas på tabellen Customer.</w:t>
      </w:r>
    </w:p>
    <w:p w:rsidR="000C3513" w:rsidRDefault="000C3513" w:rsidP="003C25FC">
      <w:pPr>
        <w:pStyle w:val="Bildfljdavbeskrivning"/>
      </w:pPr>
    </w:p>
    <w:p w:rsidR="000C3513" w:rsidRDefault="000C3513" w:rsidP="003C25FC">
      <w:pPr>
        <w:pStyle w:val="Bildfljdavbeskrivning"/>
      </w:pPr>
      <w:r>
        <w:t>Tabellen PalletStatement kommer hålla reda på antal pall kunderna ska hämta eller lämna samt om dem är hela eller trasiga.</w:t>
      </w:r>
      <w:r w:rsidR="00D6131D">
        <w:t xml:space="preserve"> Tabellen innehåller även </w:t>
      </w:r>
      <w:r w:rsidR="00E027C0">
        <w:t>datum</w:t>
      </w:r>
      <w:r w:rsidR="00D6131D">
        <w:t xml:space="preserve"> när pallar ska hämtas eller lämnas.</w:t>
      </w:r>
    </w:p>
    <w:p w:rsidR="00D6131D" w:rsidRDefault="00D6131D" w:rsidP="003C25FC">
      <w:pPr>
        <w:pStyle w:val="Bildfljdavbeskrivning"/>
      </w:pPr>
    </w:p>
    <w:p w:rsidR="00D6131D" w:rsidRDefault="00D6131D" w:rsidP="003C25FC">
      <w:pPr>
        <w:pStyle w:val="Bildfljdavbeskrivning"/>
      </w:pPr>
      <w:r>
        <w:t>Tabellen Report visa vilka skulder kunderna har till företaget.</w:t>
      </w:r>
    </w:p>
    <w:p w:rsidR="008C7AF3" w:rsidRDefault="008C7AF3" w:rsidP="00701E06">
      <w:pPr>
        <w:pStyle w:val="Heading1"/>
        <w:ind w:left="357" w:hanging="357"/>
      </w:pPr>
      <w:r>
        <w:lastRenderedPageBreak/>
        <w:t>Fysisk datamodell</w:t>
      </w:r>
      <w:bookmarkEnd w:id="3"/>
      <w:bookmarkEnd w:id="4"/>
    </w:p>
    <w:p w:rsidR="00BD604B" w:rsidRPr="00BD604B" w:rsidRDefault="00520E60" w:rsidP="00BD604B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5.25pt">
            <v:imagedata r:id="rId15" o:title="ASPfysiskModell"/>
          </v:shape>
        </w:pict>
      </w:r>
    </w:p>
    <w:p w:rsidR="00CF45F3" w:rsidRDefault="00CF45F3" w:rsidP="00CF45F3">
      <w:pPr>
        <w:pStyle w:val="Caption"/>
      </w:pPr>
      <w:r>
        <w:t xml:space="preserve">Figur </w:t>
      </w:r>
      <w:r w:rsidR="00B5370A">
        <w:fldChar w:fldCharType="begin"/>
      </w:r>
      <w:r w:rsidR="00B5370A">
        <w:instrText xml:space="preserve"> SEQ Figur \* ARABIC </w:instrText>
      </w:r>
      <w:r w:rsidR="00B5370A">
        <w:fldChar w:fldCharType="separate"/>
      </w:r>
      <w:r w:rsidR="003C25FC">
        <w:rPr>
          <w:noProof/>
        </w:rPr>
        <w:t>1</w:t>
      </w:r>
      <w:r w:rsidR="00B5370A">
        <w:rPr>
          <w:noProof/>
        </w:rPr>
        <w:fldChar w:fldCharType="end"/>
      </w:r>
      <w:r>
        <w:t>.</w:t>
      </w:r>
    </w:p>
    <w:p w:rsidR="008E7772" w:rsidRDefault="008E7772" w:rsidP="008E7772"/>
    <w:p w:rsidR="008E7772" w:rsidRDefault="008E7772" w:rsidP="008E7772"/>
    <w:p w:rsidR="008E7772" w:rsidRDefault="008E7772" w:rsidP="008E7772"/>
    <w:p w:rsidR="008E7772" w:rsidRPr="008E7772" w:rsidRDefault="008E7772" w:rsidP="008E7772"/>
    <w:p w:rsidR="00CF45F3" w:rsidRDefault="00CF45F3" w:rsidP="00CF45F3">
      <w:pPr>
        <w:pStyle w:val="Heading2"/>
      </w:pPr>
      <w:bookmarkStart w:id="5" w:name="_Toc292203249"/>
      <w:r>
        <w:t>Exempeldata</w:t>
      </w:r>
      <w:bookmarkEnd w:id="5"/>
    </w:p>
    <w:p w:rsidR="00BD604B" w:rsidRDefault="00BD604B" w:rsidP="00BD604B">
      <w:pPr>
        <w:pStyle w:val="BodyText"/>
      </w:pPr>
    </w:p>
    <w:p w:rsidR="00BD604B" w:rsidRPr="00BD604B" w:rsidRDefault="00520E60" w:rsidP="00BD604B">
      <w:pPr>
        <w:pStyle w:val="BodyText"/>
      </w:pPr>
      <w:r>
        <w:pict>
          <v:shape id="_x0000_i1026" type="#_x0000_t75" style="width:386.25pt;height:183pt">
            <v:imagedata r:id="rId16" o:title="Screen Shot 2015-03-01 at 10"/>
          </v:shape>
        </w:pict>
      </w:r>
    </w:p>
    <w:p w:rsidR="00CF45F3" w:rsidRDefault="00CF45F3" w:rsidP="00CF45F3">
      <w:pPr>
        <w:pStyle w:val="Heading1"/>
        <w:ind w:left="357" w:hanging="357"/>
      </w:pPr>
      <w:bookmarkStart w:id="6" w:name="_Toc292203250"/>
      <w:r>
        <w:lastRenderedPageBreak/>
        <w:t>”Mockup”</w:t>
      </w:r>
      <w:bookmarkEnd w:id="6"/>
    </w:p>
    <w:p w:rsidR="00456FD2" w:rsidRDefault="00456FD2" w:rsidP="00CF45F3">
      <w:pPr>
        <w:pStyle w:val="Caption"/>
      </w:pPr>
    </w:p>
    <w:p w:rsidR="00A829F2" w:rsidRPr="00A829F2" w:rsidRDefault="00B5370A" w:rsidP="00A829F2">
      <w:r>
        <w:rPr>
          <w:noProof/>
        </w:rPr>
        <w:pict>
          <v:shape id="_x0000_s1026" type="#_x0000_t75" style="position:absolute;margin-left:.35pt;margin-top:.2pt;width:161.25pt;height:299.25pt;z-index:251659264;mso-position-horizontal:absolute;mso-position-horizontal-relative:text;mso-position-vertical:absolute;mso-position-vertical-relative:text;mso-width-relative:page;mso-height-relative:page">
            <v:imagedata r:id="rId17" o:title="registreringsFormulär"/>
            <w10:wrap type="square"/>
          </v:shape>
        </w:pict>
      </w:r>
    </w:p>
    <w:p w:rsidR="00A829F2" w:rsidRDefault="00A829F2" w:rsidP="00CF45F3">
      <w:pPr>
        <w:pStyle w:val="Caption"/>
      </w:pPr>
    </w:p>
    <w:p w:rsidR="00A829F2" w:rsidRPr="00A829F2" w:rsidRDefault="00A829F2" w:rsidP="00A829F2">
      <w:pPr>
        <w:pStyle w:val="Caption"/>
        <w:ind w:left="2607" w:firstLine="1"/>
        <w:rPr>
          <w:rFonts w:ascii="Arial" w:hAnsi="Arial" w:cs="Arial"/>
          <w:b w:val="0"/>
          <w:color w:val="auto"/>
          <w:sz w:val="24"/>
          <w:szCs w:val="24"/>
        </w:rPr>
      </w:pPr>
      <w:r w:rsidRPr="00A829F2">
        <w:rPr>
          <w:rFonts w:ascii="Arial" w:hAnsi="Arial" w:cs="Arial"/>
          <w:b w:val="0"/>
          <w:color w:val="auto"/>
          <w:sz w:val="24"/>
          <w:szCs w:val="24"/>
        </w:rPr>
        <w:t xml:space="preserve">Bilden demonstrera hur en registrering av kund kan ser ut. Åtkommst till registrera kund formuläret kan nås via en knapp från </w:t>
      </w:r>
      <w:r w:rsidR="00520E60">
        <w:rPr>
          <w:rFonts w:ascii="Arial" w:hAnsi="Arial" w:cs="Arial"/>
          <w:b w:val="0"/>
          <w:color w:val="auto"/>
          <w:sz w:val="24"/>
          <w:szCs w:val="24"/>
        </w:rPr>
        <w:t>kundregister sidan</w:t>
      </w: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A829F2" w:rsidRDefault="00A829F2" w:rsidP="00CF45F3">
      <w:pPr>
        <w:pStyle w:val="Caption"/>
      </w:pPr>
    </w:p>
    <w:p w:rsidR="00CF45F3" w:rsidRDefault="00CF45F3" w:rsidP="00CF45F3">
      <w:pPr>
        <w:pStyle w:val="Caption"/>
      </w:pPr>
      <w:r>
        <w:t xml:space="preserve">Figur </w:t>
      </w:r>
      <w:r w:rsidR="00B5370A">
        <w:fldChar w:fldCharType="begin"/>
      </w:r>
      <w:r w:rsidR="00B5370A">
        <w:instrText xml:space="preserve"> SEQ Figur \* ARABIC </w:instrText>
      </w:r>
      <w:r w:rsidR="00B5370A">
        <w:fldChar w:fldCharType="separate"/>
      </w:r>
      <w:r w:rsidR="003C25FC">
        <w:rPr>
          <w:noProof/>
        </w:rPr>
        <w:t>2</w:t>
      </w:r>
      <w:r w:rsidR="00B5370A">
        <w:rPr>
          <w:noProof/>
        </w:rPr>
        <w:fldChar w:fldCharType="end"/>
      </w:r>
      <w:r>
        <w:t>.</w:t>
      </w:r>
    </w:p>
    <w:p w:rsidR="00A829F2" w:rsidRPr="00A829F2" w:rsidRDefault="00A829F2" w:rsidP="00A829F2"/>
    <w:p w:rsidR="002F708F" w:rsidRDefault="002F708F" w:rsidP="00CF45F3">
      <w:pPr>
        <w:pStyle w:val="Heading2"/>
      </w:pPr>
    </w:p>
    <w:p w:rsidR="00A829F2" w:rsidRDefault="00520E60" w:rsidP="00A829F2">
      <w:pPr>
        <w:pStyle w:val="BodyText"/>
      </w:pPr>
      <w:r>
        <w:pict>
          <v:shape id="_x0000_i1027" type="#_x0000_t75" style="width:453.75pt;height:66pt">
            <v:imagedata r:id="rId18" o:title="pallstannsning"/>
          </v:shape>
        </w:pict>
      </w:r>
    </w:p>
    <w:p w:rsidR="00A829F2" w:rsidRPr="00834991" w:rsidRDefault="00A829F2" w:rsidP="00A829F2">
      <w:pPr>
        <w:pStyle w:val="Caption"/>
      </w:pPr>
      <w:r>
        <w:t>Figur 3.</w:t>
      </w:r>
    </w:p>
    <w:p w:rsidR="00A829F2" w:rsidRDefault="00A829F2" w:rsidP="00A829F2">
      <w:pPr>
        <w:pStyle w:val="BodyText"/>
      </w:pPr>
    </w:p>
    <w:p w:rsidR="00566A10" w:rsidRDefault="00A829F2" w:rsidP="00A829F2">
      <w:pPr>
        <w:pStyle w:val="BodyText"/>
        <w:rPr>
          <w:rFonts w:ascii="Arial" w:hAnsi="Arial" w:cs="Arial"/>
          <w:sz w:val="24"/>
        </w:rPr>
      </w:pPr>
      <w:r w:rsidRPr="00A829F2">
        <w:rPr>
          <w:rFonts w:ascii="Arial" w:hAnsi="Arial" w:cs="Arial"/>
          <w:sz w:val="24"/>
        </w:rPr>
        <w:t>Bilden visar en lista på pallstansningar</w:t>
      </w:r>
      <w:r w:rsidR="00520E60">
        <w:rPr>
          <w:rFonts w:ascii="Arial" w:hAnsi="Arial" w:cs="Arial"/>
          <w:sz w:val="24"/>
        </w:rPr>
        <w:t>(hantering av pallar)</w:t>
      </w:r>
      <w:r w:rsidRPr="00A829F2">
        <w:rPr>
          <w:rFonts w:ascii="Arial" w:hAnsi="Arial" w:cs="Arial"/>
          <w:sz w:val="24"/>
        </w:rPr>
        <w:t xml:space="preserve">. Listan kan redigeras med hjälp av länkarna till </w:t>
      </w:r>
      <w:r w:rsidR="00520E60">
        <w:rPr>
          <w:rFonts w:ascii="Arial" w:hAnsi="Arial" w:cs="Arial"/>
          <w:sz w:val="24"/>
        </w:rPr>
        <w:t>höger</w:t>
      </w:r>
      <w:r w:rsidRPr="00A829F2">
        <w:rPr>
          <w:rFonts w:ascii="Arial" w:hAnsi="Arial" w:cs="Arial"/>
          <w:sz w:val="24"/>
        </w:rPr>
        <w:t xml:space="preserve"> och en ny rad kan läggas till genom att fylla i uppgift</w:t>
      </w:r>
      <w:r w:rsidR="00566A10">
        <w:rPr>
          <w:rFonts w:ascii="Arial" w:hAnsi="Arial" w:cs="Arial"/>
          <w:sz w:val="24"/>
        </w:rPr>
        <w:t>erna i nedersta raden eller kanske jag lägger den högst upp.</w:t>
      </w:r>
    </w:p>
    <w:p w:rsidR="00A829F2" w:rsidRDefault="00A829F2" w:rsidP="00A829F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Bilden kommer visas som startsida.</w:t>
      </w:r>
    </w:p>
    <w:p w:rsidR="00520E60" w:rsidRDefault="00520E60" w:rsidP="00A829F2">
      <w:pPr>
        <w:pStyle w:val="BodyText"/>
        <w:rPr>
          <w:rFonts w:ascii="Arial" w:hAnsi="Arial" w:cs="Arial"/>
          <w:sz w:val="24"/>
        </w:rPr>
      </w:pPr>
    </w:p>
    <w:p w:rsidR="00520E60" w:rsidRDefault="00520E60" w:rsidP="00A829F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Hantering av kunderna kommer fungera på samma sätt som figur 3 visar fast med uppgifter från Custommer tabellen istället. Kundregistret hämtas från en knapp på startsidan</w:t>
      </w:r>
    </w:p>
    <w:p w:rsidR="00A829F2" w:rsidRDefault="00A829F2" w:rsidP="00A829F2">
      <w:pPr>
        <w:pStyle w:val="BodyText"/>
        <w:rPr>
          <w:rFonts w:ascii="Arial" w:hAnsi="Arial" w:cs="Arial"/>
          <w:sz w:val="24"/>
        </w:rPr>
      </w:pPr>
    </w:p>
    <w:p w:rsidR="00A829F2" w:rsidRDefault="00520E60" w:rsidP="00A829F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28" type="#_x0000_t75" style="width:281.25pt;height:174pt">
            <v:imagedata r:id="rId19" o:title="rapport"/>
          </v:shape>
        </w:pict>
      </w:r>
    </w:p>
    <w:p w:rsidR="00A829F2" w:rsidRDefault="00A829F2" w:rsidP="00A829F2">
      <w:pPr>
        <w:pStyle w:val="Caption"/>
      </w:pPr>
      <w:r>
        <w:t>Figur 4.</w:t>
      </w:r>
    </w:p>
    <w:p w:rsidR="00A829F2" w:rsidRDefault="00A829F2" w:rsidP="00A829F2"/>
    <w:p w:rsidR="00A829F2" w:rsidRPr="00A829F2" w:rsidRDefault="00A829F2" w:rsidP="00A829F2">
      <w:pPr>
        <w:rPr>
          <w:rFonts w:ascii="Arial" w:hAnsi="Arial" w:cs="Arial"/>
        </w:rPr>
      </w:pPr>
      <w:r w:rsidRPr="00A829F2">
        <w:rPr>
          <w:rFonts w:ascii="Arial" w:hAnsi="Arial" w:cs="Arial"/>
        </w:rPr>
        <w:t>Bilden demonstrerar hur många pallar kunden är skyldig företaget.</w:t>
      </w:r>
    </w:p>
    <w:p w:rsidR="00EA3134" w:rsidRDefault="00EA3134" w:rsidP="00A829F2">
      <w:pPr>
        <w:rPr>
          <w:rFonts w:ascii="Arial" w:hAnsi="Arial" w:cs="Arial"/>
        </w:rPr>
      </w:pPr>
      <w:bookmarkStart w:id="7" w:name="_GoBack"/>
      <w:bookmarkEnd w:id="7"/>
    </w:p>
    <w:p w:rsidR="00EA3134" w:rsidRPr="00A829F2" w:rsidRDefault="00EA3134" w:rsidP="00A829F2">
      <w:pPr>
        <w:rPr>
          <w:rFonts w:ascii="Arial" w:hAnsi="Arial" w:cs="Arial"/>
        </w:rPr>
      </w:pPr>
      <w:r>
        <w:rPr>
          <w:rFonts w:ascii="Arial" w:hAnsi="Arial" w:cs="Arial"/>
        </w:rPr>
        <w:t>Sidan kommer man åt från en knapp på startsidan.</w:t>
      </w:r>
    </w:p>
    <w:p w:rsidR="00A829F2" w:rsidRPr="00A829F2" w:rsidRDefault="00A829F2" w:rsidP="00A829F2">
      <w:pPr>
        <w:pStyle w:val="BodyText"/>
        <w:rPr>
          <w:rFonts w:ascii="Arial" w:hAnsi="Arial" w:cs="Arial"/>
          <w:sz w:val="24"/>
        </w:rPr>
      </w:pPr>
    </w:p>
    <w:sectPr w:rsidR="00A829F2" w:rsidRPr="00A829F2" w:rsidSect="008C7AF3">
      <w:footerReference w:type="first" r:id="rId20"/>
      <w:type w:val="oddPage"/>
      <w:pgSz w:w="11906" w:h="16838" w:code="9"/>
      <w:pgMar w:top="301" w:right="1418" w:bottom="301" w:left="1418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70A" w:rsidRDefault="00B5370A">
      <w:r>
        <w:separator/>
      </w:r>
    </w:p>
  </w:endnote>
  <w:endnote w:type="continuationSeparator" w:id="0">
    <w:p w:rsidR="00B5370A" w:rsidRDefault="00B5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B8F" w:rsidRPr="00701E06" w:rsidRDefault="00192059" w:rsidP="00622C06">
    <w:pPr>
      <w:pStyle w:val="Footer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Förnamn Efternamn</w:t>
    </w:r>
    <w:r w:rsidR="00701E06" w:rsidRPr="009735D1">
      <w:rPr>
        <w:noProof/>
        <w:szCs w:val="16"/>
      </w:rPr>
      <w:t xml:space="preserve"> (</w:t>
    </w:r>
    <w:r>
      <w:rPr>
        <w:noProof/>
        <w:szCs w:val="16"/>
      </w:rPr>
      <w:t>användarnamn</w:t>
    </w:r>
    <w:r w:rsidR="00701E06" w:rsidRPr="009735D1">
      <w:rPr>
        <w:noProof/>
        <w:szCs w:val="16"/>
      </w:rPr>
      <w:t>)</w:t>
    </w:r>
    <w:r w:rsidR="00701E06" w:rsidRPr="00C768F6">
      <w:rPr>
        <w:noProof/>
        <w:szCs w:val="16"/>
      </w:rPr>
      <w:tab/>
      <w:t>ASP.NET Web Forms</w:t>
    </w:r>
    <w:r w:rsidR="00701E06">
      <w:rPr>
        <w:noProof/>
        <w:szCs w:val="16"/>
      </w:rPr>
      <w:t xml:space="preserve">  (1DV406)</w:t>
    </w:r>
    <w:r w:rsidR="007A5B8F" w:rsidRPr="00701E06">
      <w:rPr>
        <w:noProof/>
        <w:szCs w:val="16"/>
      </w:rPr>
      <w:tab/>
    </w:r>
    <w:r w:rsidR="007A5B8F" w:rsidRPr="00E05BB6">
      <w:rPr>
        <w:rStyle w:val="PageNumber"/>
        <w:sz w:val="16"/>
        <w:szCs w:val="16"/>
      </w:rPr>
      <w:fldChar w:fldCharType="begin"/>
    </w:r>
    <w:r w:rsidR="007A5B8F" w:rsidRPr="00701E06">
      <w:rPr>
        <w:rStyle w:val="PageNumber"/>
        <w:sz w:val="16"/>
        <w:szCs w:val="16"/>
      </w:rPr>
      <w:instrText xml:space="preserve"> PAGE </w:instrText>
    </w:r>
    <w:r w:rsidR="007A5B8F" w:rsidRPr="00E05BB6">
      <w:rPr>
        <w:rStyle w:val="PageNumber"/>
        <w:sz w:val="16"/>
        <w:szCs w:val="16"/>
      </w:rPr>
      <w:fldChar w:fldCharType="separate"/>
    </w:r>
    <w:r w:rsidR="00520E60">
      <w:rPr>
        <w:rStyle w:val="PageNumber"/>
        <w:noProof/>
        <w:sz w:val="16"/>
        <w:szCs w:val="16"/>
      </w:rPr>
      <w:t>8</w:t>
    </w:r>
    <w:r w:rsidR="007A5B8F" w:rsidRPr="00E05BB6">
      <w:rPr>
        <w:rStyle w:val="PageNumber"/>
        <w:sz w:val="16"/>
        <w:szCs w:val="16"/>
      </w:rPr>
      <w:fldChar w:fldCharType="end"/>
    </w:r>
    <w:r w:rsidR="007A5B8F" w:rsidRPr="00701E06">
      <w:rPr>
        <w:rStyle w:val="PageNumber"/>
        <w:sz w:val="16"/>
        <w:szCs w:val="16"/>
      </w:rPr>
      <w:t xml:space="preserve"> (</w:t>
    </w:r>
    <w:r w:rsidR="007A5B8F" w:rsidRPr="00E05BB6">
      <w:rPr>
        <w:rStyle w:val="PageNumber"/>
        <w:sz w:val="16"/>
        <w:szCs w:val="16"/>
      </w:rPr>
      <w:fldChar w:fldCharType="begin"/>
    </w:r>
    <w:r w:rsidR="007A5B8F" w:rsidRPr="00701E06">
      <w:rPr>
        <w:rStyle w:val="PageNumber"/>
        <w:sz w:val="16"/>
        <w:szCs w:val="16"/>
      </w:rPr>
      <w:instrText xml:space="preserve"> NUMPAGES </w:instrText>
    </w:r>
    <w:r w:rsidR="007A5B8F" w:rsidRPr="00E05BB6">
      <w:rPr>
        <w:rStyle w:val="PageNumber"/>
        <w:sz w:val="16"/>
        <w:szCs w:val="16"/>
      </w:rPr>
      <w:fldChar w:fldCharType="separate"/>
    </w:r>
    <w:r w:rsidR="00520E60">
      <w:rPr>
        <w:rStyle w:val="PageNumber"/>
        <w:noProof/>
        <w:sz w:val="16"/>
        <w:szCs w:val="16"/>
      </w:rPr>
      <w:t>8</w:t>
    </w:r>
    <w:r w:rsidR="007A5B8F" w:rsidRPr="00E05BB6">
      <w:rPr>
        <w:rStyle w:val="PageNumber"/>
        <w:sz w:val="16"/>
        <w:szCs w:val="16"/>
      </w:rPr>
      <w:fldChar w:fldCharType="end"/>
    </w:r>
    <w:r w:rsidR="007A5B8F" w:rsidRPr="00701E06">
      <w:rPr>
        <w:rStyle w:val="PageNumb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B8F" w:rsidRPr="00192059" w:rsidRDefault="00192059" w:rsidP="00192059">
    <w:pPr>
      <w:pStyle w:val="Footer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Förnamn Efternamn</w:t>
    </w:r>
    <w:r w:rsidRPr="009735D1">
      <w:rPr>
        <w:noProof/>
        <w:szCs w:val="16"/>
      </w:rPr>
      <w:t xml:space="preserve"> (</w:t>
    </w:r>
    <w:r>
      <w:rPr>
        <w:noProof/>
        <w:szCs w:val="16"/>
      </w:rPr>
      <w:t>användarnamn</w:t>
    </w:r>
    <w:r w:rsidRPr="009735D1">
      <w:rPr>
        <w:noProof/>
        <w:szCs w:val="16"/>
      </w:rPr>
      <w:t>)</w:t>
    </w:r>
    <w:r w:rsidRPr="00C768F6">
      <w:rPr>
        <w:noProof/>
        <w:szCs w:val="16"/>
      </w:rPr>
      <w:tab/>
      <w:t>ASP.NET Web Forms</w:t>
    </w:r>
    <w:r>
      <w:rPr>
        <w:noProof/>
        <w:szCs w:val="16"/>
      </w:rPr>
      <w:t xml:space="preserve">  (1DV406)</w:t>
    </w:r>
    <w:r w:rsidRPr="00701E06">
      <w:rPr>
        <w:noProof/>
        <w:szCs w:val="16"/>
      </w:rPr>
      <w:tab/>
    </w:r>
    <w:r w:rsidRPr="00E05BB6">
      <w:rPr>
        <w:rStyle w:val="PageNumber"/>
        <w:sz w:val="16"/>
        <w:szCs w:val="16"/>
      </w:rPr>
      <w:fldChar w:fldCharType="begin"/>
    </w:r>
    <w:r w:rsidRPr="00701E06">
      <w:rPr>
        <w:rStyle w:val="PageNumber"/>
        <w:sz w:val="16"/>
        <w:szCs w:val="16"/>
      </w:rPr>
      <w:instrText xml:space="preserve"> PAGE </w:instrText>
    </w:r>
    <w:r w:rsidRPr="00E05BB6">
      <w:rPr>
        <w:rStyle w:val="PageNumber"/>
        <w:sz w:val="16"/>
        <w:szCs w:val="16"/>
      </w:rPr>
      <w:fldChar w:fldCharType="separate"/>
    </w:r>
    <w:r w:rsidR="00520E60">
      <w:rPr>
        <w:rStyle w:val="PageNumber"/>
        <w:noProof/>
        <w:sz w:val="16"/>
        <w:szCs w:val="16"/>
      </w:rPr>
      <w:t>3</w:t>
    </w:r>
    <w:r w:rsidRPr="00E05BB6">
      <w:rPr>
        <w:rStyle w:val="PageNumber"/>
        <w:sz w:val="16"/>
        <w:szCs w:val="16"/>
      </w:rPr>
      <w:fldChar w:fldCharType="end"/>
    </w:r>
    <w:r w:rsidRPr="00701E06">
      <w:rPr>
        <w:rStyle w:val="PageNumber"/>
        <w:sz w:val="16"/>
        <w:szCs w:val="16"/>
      </w:rPr>
      <w:t xml:space="preserve"> (</w:t>
    </w:r>
    <w:r w:rsidRPr="00E05BB6">
      <w:rPr>
        <w:rStyle w:val="PageNumber"/>
        <w:sz w:val="16"/>
        <w:szCs w:val="16"/>
      </w:rPr>
      <w:fldChar w:fldCharType="begin"/>
    </w:r>
    <w:r w:rsidRPr="00701E06">
      <w:rPr>
        <w:rStyle w:val="PageNumber"/>
        <w:sz w:val="16"/>
        <w:szCs w:val="16"/>
      </w:rPr>
      <w:instrText xml:space="preserve"> NUMPAGES </w:instrText>
    </w:r>
    <w:r w:rsidRPr="00E05BB6">
      <w:rPr>
        <w:rStyle w:val="PageNumber"/>
        <w:sz w:val="16"/>
        <w:szCs w:val="16"/>
      </w:rPr>
      <w:fldChar w:fldCharType="separate"/>
    </w:r>
    <w:r w:rsidR="00520E60">
      <w:rPr>
        <w:rStyle w:val="PageNumber"/>
        <w:noProof/>
        <w:sz w:val="16"/>
        <w:szCs w:val="16"/>
      </w:rPr>
      <w:t>8</w:t>
    </w:r>
    <w:r w:rsidRPr="00E05BB6">
      <w:rPr>
        <w:rStyle w:val="PageNumber"/>
        <w:sz w:val="16"/>
        <w:szCs w:val="16"/>
      </w:rPr>
      <w:fldChar w:fldCharType="end"/>
    </w:r>
    <w:r w:rsidRPr="00701E06">
      <w:rPr>
        <w:rStyle w:val="PageNumber"/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F8" w:rsidRPr="00192059" w:rsidRDefault="00192059" w:rsidP="00192059">
    <w:pPr>
      <w:pStyle w:val="Footer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Förnamn Efternamn</w:t>
    </w:r>
    <w:r w:rsidRPr="009735D1">
      <w:rPr>
        <w:noProof/>
        <w:szCs w:val="16"/>
      </w:rPr>
      <w:t xml:space="preserve"> (</w:t>
    </w:r>
    <w:r>
      <w:rPr>
        <w:noProof/>
        <w:szCs w:val="16"/>
      </w:rPr>
      <w:t>användarnamn</w:t>
    </w:r>
    <w:r w:rsidRPr="009735D1">
      <w:rPr>
        <w:noProof/>
        <w:szCs w:val="16"/>
      </w:rPr>
      <w:t>)</w:t>
    </w:r>
    <w:r w:rsidRPr="00C768F6">
      <w:rPr>
        <w:noProof/>
        <w:szCs w:val="16"/>
      </w:rPr>
      <w:tab/>
      <w:t>ASP.NET Web Forms</w:t>
    </w:r>
    <w:r>
      <w:rPr>
        <w:noProof/>
        <w:szCs w:val="16"/>
      </w:rPr>
      <w:t xml:space="preserve">  (1DV406)</w:t>
    </w:r>
    <w:r w:rsidRPr="00701E06">
      <w:rPr>
        <w:noProof/>
        <w:szCs w:val="16"/>
      </w:rPr>
      <w:tab/>
    </w:r>
    <w:r w:rsidRPr="00E05BB6">
      <w:rPr>
        <w:rStyle w:val="PageNumber"/>
        <w:sz w:val="16"/>
        <w:szCs w:val="16"/>
      </w:rPr>
      <w:fldChar w:fldCharType="begin"/>
    </w:r>
    <w:r w:rsidRPr="00701E06">
      <w:rPr>
        <w:rStyle w:val="PageNumber"/>
        <w:sz w:val="16"/>
        <w:szCs w:val="16"/>
      </w:rPr>
      <w:instrText xml:space="preserve"> PAGE </w:instrText>
    </w:r>
    <w:r w:rsidRPr="00E05BB6">
      <w:rPr>
        <w:rStyle w:val="PageNumber"/>
        <w:sz w:val="16"/>
        <w:szCs w:val="16"/>
      </w:rPr>
      <w:fldChar w:fldCharType="separate"/>
    </w:r>
    <w:r w:rsidR="00520E60">
      <w:rPr>
        <w:rStyle w:val="PageNumber"/>
        <w:noProof/>
        <w:sz w:val="16"/>
        <w:szCs w:val="16"/>
      </w:rPr>
      <w:t>5</w:t>
    </w:r>
    <w:r w:rsidRPr="00E05BB6">
      <w:rPr>
        <w:rStyle w:val="PageNumber"/>
        <w:sz w:val="16"/>
        <w:szCs w:val="16"/>
      </w:rPr>
      <w:fldChar w:fldCharType="end"/>
    </w:r>
    <w:r w:rsidRPr="00701E06">
      <w:rPr>
        <w:rStyle w:val="PageNumber"/>
        <w:sz w:val="16"/>
        <w:szCs w:val="16"/>
      </w:rPr>
      <w:t xml:space="preserve"> (</w:t>
    </w:r>
    <w:r w:rsidRPr="00E05BB6">
      <w:rPr>
        <w:rStyle w:val="PageNumber"/>
        <w:sz w:val="16"/>
        <w:szCs w:val="16"/>
      </w:rPr>
      <w:fldChar w:fldCharType="begin"/>
    </w:r>
    <w:r w:rsidRPr="00701E06">
      <w:rPr>
        <w:rStyle w:val="PageNumber"/>
        <w:sz w:val="16"/>
        <w:szCs w:val="16"/>
      </w:rPr>
      <w:instrText xml:space="preserve"> NUMPAGES </w:instrText>
    </w:r>
    <w:r w:rsidRPr="00E05BB6">
      <w:rPr>
        <w:rStyle w:val="PageNumber"/>
        <w:sz w:val="16"/>
        <w:szCs w:val="16"/>
      </w:rPr>
      <w:fldChar w:fldCharType="separate"/>
    </w:r>
    <w:r w:rsidR="00520E60">
      <w:rPr>
        <w:rStyle w:val="PageNumber"/>
        <w:noProof/>
        <w:sz w:val="16"/>
        <w:szCs w:val="16"/>
      </w:rPr>
      <w:t>8</w:t>
    </w:r>
    <w:r w:rsidRPr="00E05BB6">
      <w:rPr>
        <w:rStyle w:val="PageNumber"/>
        <w:sz w:val="16"/>
        <w:szCs w:val="16"/>
      </w:rPr>
      <w:fldChar w:fldCharType="end"/>
    </w:r>
    <w:r w:rsidRPr="00701E06">
      <w:rPr>
        <w:rStyle w:val="PageNumb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70A" w:rsidRDefault="00B5370A">
      <w:r>
        <w:separator/>
      </w:r>
    </w:p>
  </w:footnote>
  <w:footnote w:type="continuationSeparator" w:id="0">
    <w:p w:rsidR="00B5370A" w:rsidRDefault="00B53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A5B8F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7A5B8F" w:rsidRDefault="007A5B8F" w:rsidP="00F73E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0A2C7AA1" wp14:editId="6769356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4A326BC3" wp14:editId="0B5CEC4A">
                <wp:extent cx="2447925" cy="476250"/>
                <wp:effectExtent l="0" t="0" r="9525" b="0"/>
                <wp:docPr id="20" name="Bildobjekt 2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7A5B8F" w:rsidRDefault="007A5B8F" w:rsidP="009523A7">
          <w:pPr>
            <w:pStyle w:val="BodyText"/>
            <w:spacing w:before="10"/>
          </w:pPr>
        </w:p>
      </w:tc>
    </w:tr>
  </w:tbl>
  <w:p w:rsidR="007A5B8F" w:rsidRDefault="007A5B8F" w:rsidP="007F0B27">
    <w:pPr>
      <w:pStyle w:val="Header"/>
    </w:pPr>
    <w:r>
      <w:drawing>
        <wp:anchor distT="0" distB="0" distL="114300" distR="114300" simplePos="0" relativeHeight="251665920" behindDoc="0" locked="0" layoutInCell="0" allowOverlap="0" wp14:anchorId="06E17B33" wp14:editId="133FFC5E">
          <wp:simplePos x="0" y="0"/>
          <wp:positionH relativeFrom="page">
            <wp:posOffset>464185</wp:posOffset>
          </wp:positionH>
          <wp:positionV relativeFrom="page">
            <wp:posOffset>360045</wp:posOffset>
          </wp:positionV>
          <wp:extent cx="320400" cy="428400"/>
          <wp:effectExtent l="0" t="0" r="3810" b="0"/>
          <wp:wrapNone/>
          <wp:docPr id="19" name="Bild 28" descr="Lnu_Symbol_8_8mm6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8" descr="Lnu_Symbol_8_8mm6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400" cy="42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A5B8F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7A5B8F" w:rsidRDefault="007A5B8F" w:rsidP="00F73E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3E2C491A" wp14:editId="43FD4FF9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67F1E204" wp14:editId="45789622">
                <wp:extent cx="2447925" cy="476250"/>
                <wp:effectExtent l="0" t="0" r="9525" b="0"/>
                <wp:docPr id="90" name="Bildobjekt 9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7A5B8F" w:rsidRDefault="007A5B8F" w:rsidP="00EA7634">
          <w:pPr>
            <w:pStyle w:val="BodyText"/>
            <w:spacing w:before="10"/>
          </w:pPr>
        </w:p>
      </w:tc>
    </w:tr>
  </w:tbl>
  <w:p w:rsidR="007A5B8F" w:rsidRPr="002E10FA" w:rsidRDefault="007A5B8F" w:rsidP="009141A7">
    <w:pPr>
      <w:pStyle w:val="Header"/>
    </w:pPr>
    <w:r>
      <w:drawing>
        <wp:anchor distT="0" distB="0" distL="114300" distR="114300" simplePos="0" relativeHeight="251657728" behindDoc="1" locked="0" layoutInCell="1" allowOverlap="1" wp14:anchorId="3BA875D0" wp14:editId="48BC934A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7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3E2478A8" wp14:editId="1835AADD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A5B8F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7A5B8F" w:rsidRDefault="007A5B8F" w:rsidP="00ED202D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25F7EF3F" wp14:editId="33A2169C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4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6C4A2687" wp14:editId="73B4EA4C">
                <wp:extent cx="2447925" cy="476250"/>
                <wp:effectExtent l="0" t="0" r="9525" b="0"/>
                <wp:docPr id="50" name="Bildobjekt 5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7A5B8F" w:rsidRDefault="007A5B8F" w:rsidP="00ED202D">
          <w:pPr>
            <w:pStyle w:val="BodyText"/>
            <w:spacing w:before="10"/>
          </w:pPr>
        </w:p>
      </w:tc>
    </w:tr>
  </w:tbl>
  <w:p w:rsidR="007A5B8F" w:rsidRPr="00ED202D" w:rsidRDefault="007A5B8F" w:rsidP="00ED202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020BBB" w:rsidTr="007A5B8F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020BBB" w:rsidRDefault="00020BBB" w:rsidP="007A5B8F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74112" behindDoc="0" locked="0" layoutInCell="0" allowOverlap="0" wp14:anchorId="2DAD550C" wp14:editId="6DA47E34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54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5A8A90B8" wp14:editId="10DEB831">
                <wp:extent cx="2447925" cy="476250"/>
                <wp:effectExtent l="0" t="0" r="9525" b="0"/>
                <wp:docPr id="55" name="Bildobjekt 55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020BBB" w:rsidRDefault="00020BBB" w:rsidP="007A5B8F">
          <w:pPr>
            <w:pStyle w:val="BodyText"/>
            <w:spacing w:before="10"/>
          </w:pPr>
        </w:p>
      </w:tc>
    </w:tr>
  </w:tbl>
  <w:p w:rsidR="00020BBB" w:rsidRPr="004C4352" w:rsidRDefault="00020BBB" w:rsidP="004C43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4">
    <w:nsid w:val="0BD6334A"/>
    <w:multiLevelType w:val="hybridMultilevel"/>
    <w:tmpl w:val="B948A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F19BD"/>
    <w:multiLevelType w:val="hybridMultilevel"/>
    <w:tmpl w:val="150027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21376"/>
    <w:multiLevelType w:val="hybridMultilevel"/>
    <w:tmpl w:val="99F48C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23C98"/>
    <w:multiLevelType w:val="multilevel"/>
    <w:tmpl w:val="E45C3AD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9">
    <w:nsid w:val="319E362D"/>
    <w:multiLevelType w:val="hybridMultilevel"/>
    <w:tmpl w:val="4A2ABD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B0E5C"/>
    <w:multiLevelType w:val="hybridMultilevel"/>
    <w:tmpl w:val="30ACC2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2">
    <w:nsid w:val="53A35413"/>
    <w:multiLevelType w:val="hybridMultilevel"/>
    <w:tmpl w:val="51B061BA"/>
    <w:lvl w:ilvl="0" w:tplc="D04C6B4C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D6B5F"/>
    <w:multiLevelType w:val="hybridMultilevel"/>
    <w:tmpl w:val="DCD68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14541E"/>
    <w:multiLevelType w:val="hybridMultilevel"/>
    <w:tmpl w:val="D59ECDF6"/>
    <w:lvl w:ilvl="0" w:tplc="D5407422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2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7"/>
  </w:num>
  <w:num w:numId="15">
    <w:abstractNumId w:val="8"/>
  </w:num>
  <w:num w:numId="16">
    <w:abstractNumId w:val="14"/>
  </w:num>
  <w:num w:numId="17">
    <w:abstractNumId w:val="13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FC"/>
    <w:rsid w:val="00001481"/>
    <w:rsid w:val="0000352C"/>
    <w:rsid w:val="00004F86"/>
    <w:rsid w:val="000067E0"/>
    <w:rsid w:val="00010545"/>
    <w:rsid w:val="00012738"/>
    <w:rsid w:val="0001296C"/>
    <w:rsid w:val="0001528E"/>
    <w:rsid w:val="000201BE"/>
    <w:rsid w:val="00020BBB"/>
    <w:rsid w:val="0002554E"/>
    <w:rsid w:val="0002562D"/>
    <w:rsid w:val="00025F29"/>
    <w:rsid w:val="00034CB9"/>
    <w:rsid w:val="000379F2"/>
    <w:rsid w:val="000419BF"/>
    <w:rsid w:val="00042B39"/>
    <w:rsid w:val="0005131B"/>
    <w:rsid w:val="00052781"/>
    <w:rsid w:val="00054D7C"/>
    <w:rsid w:val="0005671E"/>
    <w:rsid w:val="00061AA6"/>
    <w:rsid w:val="00071666"/>
    <w:rsid w:val="0007751A"/>
    <w:rsid w:val="00080855"/>
    <w:rsid w:val="00087961"/>
    <w:rsid w:val="00087EDE"/>
    <w:rsid w:val="00093BA7"/>
    <w:rsid w:val="00094D10"/>
    <w:rsid w:val="00096DE5"/>
    <w:rsid w:val="000A1675"/>
    <w:rsid w:val="000A2759"/>
    <w:rsid w:val="000A357A"/>
    <w:rsid w:val="000C0BFA"/>
    <w:rsid w:val="000C116B"/>
    <w:rsid w:val="000C33C4"/>
    <w:rsid w:val="000C3513"/>
    <w:rsid w:val="000C6341"/>
    <w:rsid w:val="000C66C0"/>
    <w:rsid w:val="000D4833"/>
    <w:rsid w:val="000D4873"/>
    <w:rsid w:val="000D5847"/>
    <w:rsid w:val="000E1132"/>
    <w:rsid w:val="000E4B28"/>
    <w:rsid w:val="000E5452"/>
    <w:rsid w:val="000E5B15"/>
    <w:rsid w:val="000F51FD"/>
    <w:rsid w:val="000F6314"/>
    <w:rsid w:val="000F6DAA"/>
    <w:rsid w:val="00106F72"/>
    <w:rsid w:val="00112D72"/>
    <w:rsid w:val="001150F8"/>
    <w:rsid w:val="001166B1"/>
    <w:rsid w:val="001200F9"/>
    <w:rsid w:val="001361DC"/>
    <w:rsid w:val="00142A3E"/>
    <w:rsid w:val="00145331"/>
    <w:rsid w:val="00146A2F"/>
    <w:rsid w:val="00146FF7"/>
    <w:rsid w:val="00150B91"/>
    <w:rsid w:val="001520AC"/>
    <w:rsid w:val="00162861"/>
    <w:rsid w:val="001658CA"/>
    <w:rsid w:val="00165B9F"/>
    <w:rsid w:val="00173799"/>
    <w:rsid w:val="00173F63"/>
    <w:rsid w:val="001857A4"/>
    <w:rsid w:val="0018635F"/>
    <w:rsid w:val="00191549"/>
    <w:rsid w:val="00192059"/>
    <w:rsid w:val="00192CC9"/>
    <w:rsid w:val="001949A1"/>
    <w:rsid w:val="00194DFE"/>
    <w:rsid w:val="001A0AF4"/>
    <w:rsid w:val="001A1AE7"/>
    <w:rsid w:val="001A1E6B"/>
    <w:rsid w:val="001A5506"/>
    <w:rsid w:val="001A5F8B"/>
    <w:rsid w:val="001A74DD"/>
    <w:rsid w:val="001B59E3"/>
    <w:rsid w:val="001B67A5"/>
    <w:rsid w:val="001B67B2"/>
    <w:rsid w:val="001B6F3C"/>
    <w:rsid w:val="001B73B5"/>
    <w:rsid w:val="001B7916"/>
    <w:rsid w:val="001C3094"/>
    <w:rsid w:val="001E02C1"/>
    <w:rsid w:val="001E0400"/>
    <w:rsid w:val="001E1DB5"/>
    <w:rsid w:val="001E3E8B"/>
    <w:rsid w:val="001E5E66"/>
    <w:rsid w:val="001E6302"/>
    <w:rsid w:val="001F0DA8"/>
    <w:rsid w:val="001F453D"/>
    <w:rsid w:val="001F51D2"/>
    <w:rsid w:val="0020018F"/>
    <w:rsid w:val="002109C4"/>
    <w:rsid w:val="00225C36"/>
    <w:rsid w:val="002328DE"/>
    <w:rsid w:val="00234140"/>
    <w:rsid w:val="00236371"/>
    <w:rsid w:val="002369CE"/>
    <w:rsid w:val="0023792D"/>
    <w:rsid w:val="002428A5"/>
    <w:rsid w:val="00257A3E"/>
    <w:rsid w:val="002713DA"/>
    <w:rsid w:val="00274F8D"/>
    <w:rsid w:val="0027545B"/>
    <w:rsid w:val="00276559"/>
    <w:rsid w:val="00277F36"/>
    <w:rsid w:val="00283D8A"/>
    <w:rsid w:val="0028592E"/>
    <w:rsid w:val="00291965"/>
    <w:rsid w:val="0029400B"/>
    <w:rsid w:val="002A2540"/>
    <w:rsid w:val="002A3DEB"/>
    <w:rsid w:val="002B2AC2"/>
    <w:rsid w:val="002B3ACB"/>
    <w:rsid w:val="002B3D93"/>
    <w:rsid w:val="002C7CC7"/>
    <w:rsid w:val="002D1996"/>
    <w:rsid w:val="002D5C76"/>
    <w:rsid w:val="002D5FF0"/>
    <w:rsid w:val="002E0163"/>
    <w:rsid w:val="002E29CE"/>
    <w:rsid w:val="002F708F"/>
    <w:rsid w:val="00314B09"/>
    <w:rsid w:val="00323FB7"/>
    <w:rsid w:val="00325882"/>
    <w:rsid w:val="003273AE"/>
    <w:rsid w:val="00327998"/>
    <w:rsid w:val="003311BE"/>
    <w:rsid w:val="00331643"/>
    <w:rsid w:val="0033176D"/>
    <w:rsid w:val="00334D8A"/>
    <w:rsid w:val="003351C8"/>
    <w:rsid w:val="00335DF7"/>
    <w:rsid w:val="0033649A"/>
    <w:rsid w:val="00340B8C"/>
    <w:rsid w:val="003457CD"/>
    <w:rsid w:val="003469D2"/>
    <w:rsid w:val="00350FDE"/>
    <w:rsid w:val="003545A5"/>
    <w:rsid w:val="003566BA"/>
    <w:rsid w:val="00356FD5"/>
    <w:rsid w:val="00360EDD"/>
    <w:rsid w:val="003651BB"/>
    <w:rsid w:val="00374A5A"/>
    <w:rsid w:val="00375878"/>
    <w:rsid w:val="003764D7"/>
    <w:rsid w:val="00377649"/>
    <w:rsid w:val="00384384"/>
    <w:rsid w:val="0038622F"/>
    <w:rsid w:val="0039081B"/>
    <w:rsid w:val="003912B9"/>
    <w:rsid w:val="00391A4C"/>
    <w:rsid w:val="00391BBB"/>
    <w:rsid w:val="00391F0A"/>
    <w:rsid w:val="00393002"/>
    <w:rsid w:val="00394C17"/>
    <w:rsid w:val="003A0B0F"/>
    <w:rsid w:val="003A0ECB"/>
    <w:rsid w:val="003A46FF"/>
    <w:rsid w:val="003A49DF"/>
    <w:rsid w:val="003A7113"/>
    <w:rsid w:val="003B0E8E"/>
    <w:rsid w:val="003B17AD"/>
    <w:rsid w:val="003B21B7"/>
    <w:rsid w:val="003B5AC1"/>
    <w:rsid w:val="003C0951"/>
    <w:rsid w:val="003C2235"/>
    <w:rsid w:val="003C25FC"/>
    <w:rsid w:val="003D1CA6"/>
    <w:rsid w:val="003D54C8"/>
    <w:rsid w:val="003E0713"/>
    <w:rsid w:val="003E1377"/>
    <w:rsid w:val="003E4C4D"/>
    <w:rsid w:val="003F1F40"/>
    <w:rsid w:val="003F36E9"/>
    <w:rsid w:val="003F57A2"/>
    <w:rsid w:val="003F697B"/>
    <w:rsid w:val="003F6A9F"/>
    <w:rsid w:val="00401CCE"/>
    <w:rsid w:val="00401F7F"/>
    <w:rsid w:val="00402055"/>
    <w:rsid w:val="00404AA4"/>
    <w:rsid w:val="004051C6"/>
    <w:rsid w:val="00406D92"/>
    <w:rsid w:val="004114A5"/>
    <w:rsid w:val="00412409"/>
    <w:rsid w:val="00412ADE"/>
    <w:rsid w:val="00414E0C"/>
    <w:rsid w:val="004221E8"/>
    <w:rsid w:val="004242A5"/>
    <w:rsid w:val="004250B3"/>
    <w:rsid w:val="00427A25"/>
    <w:rsid w:val="00430017"/>
    <w:rsid w:val="00435E13"/>
    <w:rsid w:val="00442F63"/>
    <w:rsid w:val="0044303A"/>
    <w:rsid w:val="004444C0"/>
    <w:rsid w:val="004446B7"/>
    <w:rsid w:val="00445C0F"/>
    <w:rsid w:val="00446E41"/>
    <w:rsid w:val="00454FE1"/>
    <w:rsid w:val="00456940"/>
    <w:rsid w:val="00456FD2"/>
    <w:rsid w:val="004570E4"/>
    <w:rsid w:val="00457107"/>
    <w:rsid w:val="004643C8"/>
    <w:rsid w:val="00464EEE"/>
    <w:rsid w:val="00465D0B"/>
    <w:rsid w:val="00474399"/>
    <w:rsid w:val="00476A3A"/>
    <w:rsid w:val="0048001B"/>
    <w:rsid w:val="00492ECF"/>
    <w:rsid w:val="00493A49"/>
    <w:rsid w:val="004951BF"/>
    <w:rsid w:val="004A041C"/>
    <w:rsid w:val="004A28DF"/>
    <w:rsid w:val="004A3A96"/>
    <w:rsid w:val="004A5B87"/>
    <w:rsid w:val="004A7405"/>
    <w:rsid w:val="004B0DF3"/>
    <w:rsid w:val="004B2B1F"/>
    <w:rsid w:val="004C0316"/>
    <w:rsid w:val="004C3AB0"/>
    <w:rsid w:val="004C4352"/>
    <w:rsid w:val="004C5419"/>
    <w:rsid w:val="004C7D11"/>
    <w:rsid w:val="004D043F"/>
    <w:rsid w:val="004D09BC"/>
    <w:rsid w:val="004D13BF"/>
    <w:rsid w:val="004D3BB7"/>
    <w:rsid w:val="004D4275"/>
    <w:rsid w:val="004D67DE"/>
    <w:rsid w:val="004D6BC0"/>
    <w:rsid w:val="004E0956"/>
    <w:rsid w:val="004E18B8"/>
    <w:rsid w:val="004E1FD8"/>
    <w:rsid w:val="004E50FE"/>
    <w:rsid w:val="004E588F"/>
    <w:rsid w:val="004E5E36"/>
    <w:rsid w:val="004E791A"/>
    <w:rsid w:val="004F064B"/>
    <w:rsid w:val="004F07DA"/>
    <w:rsid w:val="004F2917"/>
    <w:rsid w:val="004F2CE2"/>
    <w:rsid w:val="004F30F5"/>
    <w:rsid w:val="004F7B38"/>
    <w:rsid w:val="00500659"/>
    <w:rsid w:val="00501F68"/>
    <w:rsid w:val="00512D4B"/>
    <w:rsid w:val="00512DE3"/>
    <w:rsid w:val="00520E60"/>
    <w:rsid w:val="00523506"/>
    <w:rsid w:val="00523BF7"/>
    <w:rsid w:val="005272B0"/>
    <w:rsid w:val="0053009F"/>
    <w:rsid w:val="00530537"/>
    <w:rsid w:val="00535E35"/>
    <w:rsid w:val="00535EB0"/>
    <w:rsid w:val="005477D3"/>
    <w:rsid w:val="00550886"/>
    <w:rsid w:val="0055149D"/>
    <w:rsid w:val="00555151"/>
    <w:rsid w:val="0055575F"/>
    <w:rsid w:val="00555F5B"/>
    <w:rsid w:val="005625B9"/>
    <w:rsid w:val="00562D42"/>
    <w:rsid w:val="005654D5"/>
    <w:rsid w:val="00566A10"/>
    <w:rsid w:val="00572ABC"/>
    <w:rsid w:val="00575FF8"/>
    <w:rsid w:val="00576708"/>
    <w:rsid w:val="00586585"/>
    <w:rsid w:val="005A1EDB"/>
    <w:rsid w:val="005A326F"/>
    <w:rsid w:val="005A3996"/>
    <w:rsid w:val="005A4326"/>
    <w:rsid w:val="005B06F4"/>
    <w:rsid w:val="005B4D06"/>
    <w:rsid w:val="005B7E7B"/>
    <w:rsid w:val="005C5876"/>
    <w:rsid w:val="005C5FFD"/>
    <w:rsid w:val="005D14D5"/>
    <w:rsid w:val="005D4307"/>
    <w:rsid w:val="005D460E"/>
    <w:rsid w:val="005D4789"/>
    <w:rsid w:val="005E2831"/>
    <w:rsid w:val="005E3747"/>
    <w:rsid w:val="005E747E"/>
    <w:rsid w:val="005F27E2"/>
    <w:rsid w:val="005F6E85"/>
    <w:rsid w:val="00604B25"/>
    <w:rsid w:val="00616A8E"/>
    <w:rsid w:val="00617118"/>
    <w:rsid w:val="006174A9"/>
    <w:rsid w:val="00622B33"/>
    <w:rsid w:val="00622C06"/>
    <w:rsid w:val="00627140"/>
    <w:rsid w:val="00634409"/>
    <w:rsid w:val="00636CC4"/>
    <w:rsid w:val="006371CD"/>
    <w:rsid w:val="00644729"/>
    <w:rsid w:val="00645C6D"/>
    <w:rsid w:val="00646BD7"/>
    <w:rsid w:val="00657077"/>
    <w:rsid w:val="00662FF9"/>
    <w:rsid w:val="00665FD6"/>
    <w:rsid w:val="006668D7"/>
    <w:rsid w:val="006764EC"/>
    <w:rsid w:val="006779BD"/>
    <w:rsid w:val="00683472"/>
    <w:rsid w:val="00690AE1"/>
    <w:rsid w:val="00693741"/>
    <w:rsid w:val="006941DF"/>
    <w:rsid w:val="00694B0A"/>
    <w:rsid w:val="0069797E"/>
    <w:rsid w:val="006A0271"/>
    <w:rsid w:val="006A482D"/>
    <w:rsid w:val="006B06F3"/>
    <w:rsid w:val="006B22F4"/>
    <w:rsid w:val="006B603D"/>
    <w:rsid w:val="006B65D5"/>
    <w:rsid w:val="006B7BF5"/>
    <w:rsid w:val="006C1924"/>
    <w:rsid w:val="006C1CD7"/>
    <w:rsid w:val="006C480D"/>
    <w:rsid w:val="006D7315"/>
    <w:rsid w:val="006D7D46"/>
    <w:rsid w:val="006E0813"/>
    <w:rsid w:val="006E231D"/>
    <w:rsid w:val="006E796A"/>
    <w:rsid w:val="00701E06"/>
    <w:rsid w:val="00704CD4"/>
    <w:rsid w:val="00707634"/>
    <w:rsid w:val="007105B2"/>
    <w:rsid w:val="00712201"/>
    <w:rsid w:val="0071396A"/>
    <w:rsid w:val="00720601"/>
    <w:rsid w:val="00720F02"/>
    <w:rsid w:val="00726134"/>
    <w:rsid w:val="00727C35"/>
    <w:rsid w:val="00735448"/>
    <w:rsid w:val="00737A90"/>
    <w:rsid w:val="00747221"/>
    <w:rsid w:val="0075453F"/>
    <w:rsid w:val="00756A1E"/>
    <w:rsid w:val="0076001B"/>
    <w:rsid w:val="00763F73"/>
    <w:rsid w:val="007640C5"/>
    <w:rsid w:val="00767457"/>
    <w:rsid w:val="00771A2B"/>
    <w:rsid w:val="00773F75"/>
    <w:rsid w:val="00782499"/>
    <w:rsid w:val="00783A2B"/>
    <w:rsid w:val="00784D35"/>
    <w:rsid w:val="007879E1"/>
    <w:rsid w:val="007926C8"/>
    <w:rsid w:val="00796C4B"/>
    <w:rsid w:val="007A07F0"/>
    <w:rsid w:val="007A496D"/>
    <w:rsid w:val="007A5B8F"/>
    <w:rsid w:val="007A7766"/>
    <w:rsid w:val="007A7BDC"/>
    <w:rsid w:val="007A7BE7"/>
    <w:rsid w:val="007C154B"/>
    <w:rsid w:val="007C1C62"/>
    <w:rsid w:val="007C49FC"/>
    <w:rsid w:val="007C53F7"/>
    <w:rsid w:val="007D01E3"/>
    <w:rsid w:val="007D02C0"/>
    <w:rsid w:val="007D0870"/>
    <w:rsid w:val="007D23E1"/>
    <w:rsid w:val="007E1C2A"/>
    <w:rsid w:val="007E6A24"/>
    <w:rsid w:val="007E7F3D"/>
    <w:rsid w:val="007F0164"/>
    <w:rsid w:val="007F03B6"/>
    <w:rsid w:val="007F0B27"/>
    <w:rsid w:val="007F0BE5"/>
    <w:rsid w:val="007F1015"/>
    <w:rsid w:val="007F22B3"/>
    <w:rsid w:val="007F5052"/>
    <w:rsid w:val="0080441F"/>
    <w:rsid w:val="0080469A"/>
    <w:rsid w:val="00805F3D"/>
    <w:rsid w:val="008064CE"/>
    <w:rsid w:val="008069A4"/>
    <w:rsid w:val="00824B5F"/>
    <w:rsid w:val="00826BD3"/>
    <w:rsid w:val="00830B07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285"/>
    <w:rsid w:val="00854C6F"/>
    <w:rsid w:val="00857E76"/>
    <w:rsid w:val="00865C58"/>
    <w:rsid w:val="00865EB3"/>
    <w:rsid w:val="00867ECD"/>
    <w:rsid w:val="00870256"/>
    <w:rsid w:val="00871C75"/>
    <w:rsid w:val="00873C55"/>
    <w:rsid w:val="0087689F"/>
    <w:rsid w:val="00881D5E"/>
    <w:rsid w:val="00882A40"/>
    <w:rsid w:val="0088746D"/>
    <w:rsid w:val="00887D41"/>
    <w:rsid w:val="00890C50"/>
    <w:rsid w:val="00896B1A"/>
    <w:rsid w:val="008A0355"/>
    <w:rsid w:val="008A1C48"/>
    <w:rsid w:val="008A3F83"/>
    <w:rsid w:val="008B26BA"/>
    <w:rsid w:val="008B2C05"/>
    <w:rsid w:val="008B4F7A"/>
    <w:rsid w:val="008B77BC"/>
    <w:rsid w:val="008C7AF3"/>
    <w:rsid w:val="008D034D"/>
    <w:rsid w:val="008D124F"/>
    <w:rsid w:val="008D5431"/>
    <w:rsid w:val="008E0713"/>
    <w:rsid w:val="008E26B5"/>
    <w:rsid w:val="008E2A19"/>
    <w:rsid w:val="008E2C08"/>
    <w:rsid w:val="008E35CB"/>
    <w:rsid w:val="008E4C1A"/>
    <w:rsid w:val="008E5EBF"/>
    <w:rsid w:val="008E6B23"/>
    <w:rsid w:val="008E7772"/>
    <w:rsid w:val="008F3F3E"/>
    <w:rsid w:val="008F6F67"/>
    <w:rsid w:val="008F7809"/>
    <w:rsid w:val="009010B9"/>
    <w:rsid w:val="009038CC"/>
    <w:rsid w:val="00905E52"/>
    <w:rsid w:val="00910564"/>
    <w:rsid w:val="009141A7"/>
    <w:rsid w:val="009161C9"/>
    <w:rsid w:val="00924152"/>
    <w:rsid w:val="00926EAA"/>
    <w:rsid w:val="0093432A"/>
    <w:rsid w:val="0093616B"/>
    <w:rsid w:val="009367F6"/>
    <w:rsid w:val="00936B99"/>
    <w:rsid w:val="00936CBD"/>
    <w:rsid w:val="009379AC"/>
    <w:rsid w:val="00941CCA"/>
    <w:rsid w:val="00941F6A"/>
    <w:rsid w:val="00942CC1"/>
    <w:rsid w:val="00943866"/>
    <w:rsid w:val="0094586C"/>
    <w:rsid w:val="009523A7"/>
    <w:rsid w:val="00956091"/>
    <w:rsid w:val="0096032F"/>
    <w:rsid w:val="00960B93"/>
    <w:rsid w:val="00960FAE"/>
    <w:rsid w:val="00964491"/>
    <w:rsid w:val="009651C6"/>
    <w:rsid w:val="009665E9"/>
    <w:rsid w:val="00966A32"/>
    <w:rsid w:val="00966FA3"/>
    <w:rsid w:val="009678CF"/>
    <w:rsid w:val="00967E08"/>
    <w:rsid w:val="00970C24"/>
    <w:rsid w:val="00974CC2"/>
    <w:rsid w:val="009846B4"/>
    <w:rsid w:val="00986A11"/>
    <w:rsid w:val="00993302"/>
    <w:rsid w:val="00993C00"/>
    <w:rsid w:val="009A0494"/>
    <w:rsid w:val="009A2EDC"/>
    <w:rsid w:val="009A3EF6"/>
    <w:rsid w:val="009A75DA"/>
    <w:rsid w:val="009B5424"/>
    <w:rsid w:val="009B5B55"/>
    <w:rsid w:val="009B6D1D"/>
    <w:rsid w:val="009C0915"/>
    <w:rsid w:val="009C2DFB"/>
    <w:rsid w:val="009C465E"/>
    <w:rsid w:val="009C57E9"/>
    <w:rsid w:val="009E237B"/>
    <w:rsid w:val="009E4FE9"/>
    <w:rsid w:val="009E5502"/>
    <w:rsid w:val="009E6295"/>
    <w:rsid w:val="009E73C5"/>
    <w:rsid w:val="009F0ECB"/>
    <w:rsid w:val="009F2682"/>
    <w:rsid w:val="009F493B"/>
    <w:rsid w:val="00A05FBD"/>
    <w:rsid w:val="00A11696"/>
    <w:rsid w:val="00A119FE"/>
    <w:rsid w:val="00A11A06"/>
    <w:rsid w:val="00A14932"/>
    <w:rsid w:val="00A14A58"/>
    <w:rsid w:val="00A14F2A"/>
    <w:rsid w:val="00A14FE0"/>
    <w:rsid w:val="00A15AAC"/>
    <w:rsid w:val="00A2437E"/>
    <w:rsid w:val="00A24E88"/>
    <w:rsid w:val="00A373E7"/>
    <w:rsid w:val="00A53D43"/>
    <w:rsid w:val="00A62542"/>
    <w:rsid w:val="00A6347C"/>
    <w:rsid w:val="00A67560"/>
    <w:rsid w:val="00A71E00"/>
    <w:rsid w:val="00A829F2"/>
    <w:rsid w:val="00A84D8D"/>
    <w:rsid w:val="00A94295"/>
    <w:rsid w:val="00A942B0"/>
    <w:rsid w:val="00AA098C"/>
    <w:rsid w:val="00AA3143"/>
    <w:rsid w:val="00AA4A9E"/>
    <w:rsid w:val="00AB0F9E"/>
    <w:rsid w:val="00AB3A49"/>
    <w:rsid w:val="00AB6920"/>
    <w:rsid w:val="00AB7193"/>
    <w:rsid w:val="00AB7FEC"/>
    <w:rsid w:val="00AC38A4"/>
    <w:rsid w:val="00AC461B"/>
    <w:rsid w:val="00AD0D37"/>
    <w:rsid w:val="00AD1DB7"/>
    <w:rsid w:val="00AD7E54"/>
    <w:rsid w:val="00AE0951"/>
    <w:rsid w:val="00AE323C"/>
    <w:rsid w:val="00AE3516"/>
    <w:rsid w:val="00AF1420"/>
    <w:rsid w:val="00AF189F"/>
    <w:rsid w:val="00B17615"/>
    <w:rsid w:val="00B2008D"/>
    <w:rsid w:val="00B20AEA"/>
    <w:rsid w:val="00B21543"/>
    <w:rsid w:val="00B22979"/>
    <w:rsid w:val="00B23DE8"/>
    <w:rsid w:val="00B242C6"/>
    <w:rsid w:val="00B25BCE"/>
    <w:rsid w:val="00B32F23"/>
    <w:rsid w:val="00B335E2"/>
    <w:rsid w:val="00B35FF6"/>
    <w:rsid w:val="00B40DB4"/>
    <w:rsid w:val="00B46465"/>
    <w:rsid w:val="00B5370A"/>
    <w:rsid w:val="00B54903"/>
    <w:rsid w:val="00B55098"/>
    <w:rsid w:val="00B569C7"/>
    <w:rsid w:val="00B601BA"/>
    <w:rsid w:val="00B6022D"/>
    <w:rsid w:val="00B60A05"/>
    <w:rsid w:val="00B65200"/>
    <w:rsid w:val="00B65538"/>
    <w:rsid w:val="00B70A35"/>
    <w:rsid w:val="00B719C5"/>
    <w:rsid w:val="00B73F27"/>
    <w:rsid w:val="00B75481"/>
    <w:rsid w:val="00B8505E"/>
    <w:rsid w:val="00B864F7"/>
    <w:rsid w:val="00B9051F"/>
    <w:rsid w:val="00B907B7"/>
    <w:rsid w:val="00B91F91"/>
    <w:rsid w:val="00B94D06"/>
    <w:rsid w:val="00B9514C"/>
    <w:rsid w:val="00BA1BD0"/>
    <w:rsid w:val="00BA5CC5"/>
    <w:rsid w:val="00BA7679"/>
    <w:rsid w:val="00BB3CF2"/>
    <w:rsid w:val="00BB4F5C"/>
    <w:rsid w:val="00BD4D67"/>
    <w:rsid w:val="00BD604B"/>
    <w:rsid w:val="00BD7076"/>
    <w:rsid w:val="00BD7389"/>
    <w:rsid w:val="00BE1B1C"/>
    <w:rsid w:val="00BE5351"/>
    <w:rsid w:val="00BF2E59"/>
    <w:rsid w:val="00BF3503"/>
    <w:rsid w:val="00C1152C"/>
    <w:rsid w:val="00C17C7F"/>
    <w:rsid w:val="00C2258C"/>
    <w:rsid w:val="00C312E5"/>
    <w:rsid w:val="00C31EAD"/>
    <w:rsid w:val="00C36977"/>
    <w:rsid w:val="00C405CF"/>
    <w:rsid w:val="00C4079A"/>
    <w:rsid w:val="00C439AB"/>
    <w:rsid w:val="00C4582E"/>
    <w:rsid w:val="00C5032E"/>
    <w:rsid w:val="00C57239"/>
    <w:rsid w:val="00C605DA"/>
    <w:rsid w:val="00C656AE"/>
    <w:rsid w:val="00C70391"/>
    <w:rsid w:val="00C72B96"/>
    <w:rsid w:val="00C72C58"/>
    <w:rsid w:val="00C73107"/>
    <w:rsid w:val="00C760E8"/>
    <w:rsid w:val="00C77F50"/>
    <w:rsid w:val="00C854DE"/>
    <w:rsid w:val="00C85DF0"/>
    <w:rsid w:val="00C91869"/>
    <w:rsid w:val="00C9544A"/>
    <w:rsid w:val="00C96558"/>
    <w:rsid w:val="00CA2181"/>
    <w:rsid w:val="00CA6AC6"/>
    <w:rsid w:val="00CA7C1C"/>
    <w:rsid w:val="00CB3877"/>
    <w:rsid w:val="00CC2EAC"/>
    <w:rsid w:val="00CC3707"/>
    <w:rsid w:val="00CC5CA1"/>
    <w:rsid w:val="00CD0944"/>
    <w:rsid w:val="00CD3B18"/>
    <w:rsid w:val="00CD424C"/>
    <w:rsid w:val="00CD5B1C"/>
    <w:rsid w:val="00CE0A18"/>
    <w:rsid w:val="00CE244D"/>
    <w:rsid w:val="00CE25E6"/>
    <w:rsid w:val="00CE6CED"/>
    <w:rsid w:val="00CF44E6"/>
    <w:rsid w:val="00CF45F3"/>
    <w:rsid w:val="00D014BB"/>
    <w:rsid w:val="00D02532"/>
    <w:rsid w:val="00D03D03"/>
    <w:rsid w:val="00D05678"/>
    <w:rsid w:val="00D10237"/>
    <w:rsid w:val="00D104D1"/>
    <w:rsid w:val="00D10541"/>
    <w:rsid w:val="00D17761"/>
    <w:rsid w:val="00D177EE"/>
    <w:rsid w:val="00D244AA"/>
    <w:rsid w:val="00D24C5E"/>
    <w:rsid w:val="00D26E38"/>
    <w:rsid w:val="00D273C5"/>
    <w:rsid w:val="00D31F49"/>
    <w:rsid w:val="00D32A6A"/>
    <w:rsid w:val="00D3330B"/>
    <w:rsid w:val="00D33325"/>
    <w:rsid w:val="00D33FA2"/>
    <w:rsid w:val="00D349EB"/>
    <w:rsid w:val="00D3584F"/>
    <w:rsid w:val="00D40BD3"/>
    <w:rsid w:val="00D448FB"/>
    <w:rsid w:val="00D52B04"/>
    <w:rsid w:val="00D551D0"/>
    <w:rsid w:val="00D55FE9"/>
    <w:rsid w:val="00D6131D"/>
    <w:rsid w:val="00D61DF2"/>
    <w:rsid w:val="00D62D10"/>
    <w:rsid w:val="00D664ED"/>
    <w:rsid w:val="00D71778"/>
    <w:rsid w:val="00D825F1"/>
    <w:rsid w:val="00D86FB4"/>
    <w:rsid w:val="00D95578"/>
    <w:rsid w:val="00D95B2C"/>
    <w:rsid w:val="00DA06B2"/>
    <w:rsid w:val="00DA1824"/>
    <w:rsid w:val="00DA2A35"/>
    <w:rsid w:val="00DA4844"/>
    <w:rsid w:val="00DA5C8D"/>
    <w:rsid w:val="00DA5E4C"/>
    <w:rsid w:val="00DB2901"/>
    <w:rsid w:val="00DC3E8B"/>
    <w:rsid w:val="00DC4DDA"/>
    <w:rsid w:val="00DD4C7B"/>
    <w:rsid w:val="00DE0CCC"/>
    <w:rsid w:val="00DE466D"/>
    <w:rsid w:val="00DE703D"/>
    <w:rsid w:val="00DF18FC"/>
    <w:rsid w:val="00DF5E6A"/>
    <w:rsid w:val="00DF600E"/>
    <w:rsid w:val="00DF6896"/>
    <w:rsid w:val="00DF7C5E"/>
    <w:rsid w:val="00E019B7"/>
    <w:rsid w:val="00E027C0"/>
    <w:rsid w:val="00E045D8"/>
    <w:rsid w:val="00E05365"/>
    <w:rsid w:val="00E05BB6"/>
    <w:rsid w:val="00E12946"/>
    <w:rsid w:val="00E16385"/>
    <w:rsid w:val="00E2724B"/>
    <w:rsid w:val="00E401B8"/>
    <w:rsid w:val="00E41A7E"/>
    <w:rsid w:val="00E42EFD"/>
    <w:rsid w:val="00E436C4"/>
    <w:rsid w:val="00E53B2C"/>
    <w:rsid w:val="00E56029"/>
    <w:rsid w:val="00E625BA"/>
    <w:rsid w:val="00E673DB"/>
    <w:rsid w:val="00E706AE"/>
    <w:rsid w:val="00E724EB"/>
    <w:rsid w:val="00E73329"/>
    <w:rsid w:val="00E755E2"/>
    <w:rsid w:val="00E83B25"/>
    <w:rsid w:val="00E8520D"/>
    <w:rsid w:val="00E9321E"/>
    <w:rsid w:val="00E95EBD"/>
    <w:rsid w:val="00EA0CD7"/>
    <w:rsid w:val="00EA2896"/>
    <w:rsid w:val="00EA3134"/>
    <w:rsid w:val="00EA7634"/>
    <w:rsid w:val="00EB251F"/>
    <w:rsid w:val="00EB4066"/>
    <w:rsid w:val="00EB66FC"/>
    <w:rsid w:val="00EC11F2"/>
    <w:rsid w:val="00ED1173"/>
    <w:rsid w:val="00ED202D"/>
    <w:rsid w:val="00ED2ED5"/>
    <w:rsid w:val="00ED5DBD"/>
    <w:rsid w:val="00EE1688"/>
    <w:rsid w:val="00EE222F"/>
    <w:rsid w:val="00F03476"/>
    <w:rsid w:val="00F04723"/>
    <w:rsid w:val="00F04A33"/>
    <w:rsid w:val="00F07FD7"/>
    <w:rsid w:val="00F102EE"/>
    <w:rsid w:val="00F1288B"/>
    <w:rsid w:val="00F1527D"/>
    <w:rsid w:val="00F154D3"/>
    <w:rsid w:val="00F15EB1"/>
    <w:rsid w:val="00F15EBA"/>
    <w:rsid w:val="00F2153D"/>
    <w:rsid w:val="00F2257F"/>
    <w:rsid w:val="00F27109"/>
    <w:rsid w:val="00F2762D"/>
    <w:rsid w:val="00F355A0"/>
    <w:rsid w:val="00F36E78"/>
    <w:rsid w:val="00F41C76"/>
    <w:rsid w:val="00F476C2"/>
    <w:rsid w:val="00F5152B"/>
    <w:rsid w:val="00F54758"/>
    <w:rsid w:val="00F57520"/>
    <w:rsid w:val="00F6283B"/>
    <w:rsid w:val="00F64F71"/>
    <w:rsid w:val="00F73EA7"/>
    <w:rsid w:val="00F75319"/>
    <w:rsid w:val="00F76D1B"/>
    <w:rsid w:val="00F81E1D"/>
    <w:rsid w:val="00F8250B"/>
    <w:rsid w:val="00F8458D"/>
    <w:rsid w:val="00FB236E"/>
    <w:rsid w:val="00FB2A44"/>
    <w:rsid w:val="00FB64CD"/>
    <w:rsid w:val="00FC6ACF"/>
    <w:rsid w:val="00FD095F"/>
    <w:rsid w:val="00FD2C6E"/>
    <w:rsid w:val="00FD300D"/>
    <w:rsid w:val="00FD3B31"/>
    <w:rsid w:val="00FD486F"/>
    <w:rsid w:val="00FE03A5"/>
    <w:rsid w:val="00FE05D1"/>
    <w:rsid w:val="00FE51D8"/>
    <w:rsid w:val="00FE62FA"/>
    <w:rsid w:val="00FE6D9F"/>
    <w:rsid w:val="00FF1C6A"/>
    <w:rsid w:val="00FF1E99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Hyperlink" w:uiPriority="99"/>
    <w:lsdException w:name="Strong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Heading1">
    <w:name w:val="heading 1"/>
    <w:basedOn w:val="Normal"/>
    <w:next w:val="BodyText"/>
    <w:qFormat/>
    <w:rsid w:val="00CF45F3"/>
    <w:pPr>
      <w:keepNext/>
      <w:pageBreakBefore/>
      <w:spacing w:after="240" w:line="260" w:lineRule="atLeast"/>
      <w:outlineLvl w:val="0"/>
    </w:pPr>
    <w:rPr>
      <w:rFonts w:cs="Arial"/>
      <w:b/>
      <w:bCs/>
      <w:kern w:val="32"/>
      <w:sz w:val="34"/>
      <w:szCs w:val="32"/>
    </w:rPr>
  </w:style>
  <w:style w:type="paragraph" w:styleId="Heading2">
    <w:name w:val="heading 2"/>
    <w:basedOn w:val="Normal"/>
    <w:next w:val="Body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Body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545B"/>
    <w:pPr>
      <w:spacing w:after="120" w:line="260" w:lineRule="atLeast"/>
    </w:pPr>
    <w:rPr>
      <w:sz w:val="22"/>
    </w:rPr>
  </w:style>
  <w:style w:type="paragraph" w:styleId="Header">
    <w:name w:val="header"/>
    <w:basedOn w:val="Normal"/>
    <w:link w:val="HeaderChar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uiPriority w:val="59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odyText"/>
    <w:next w:val="BodyText"/>
    <w:rsid w:val="00442F63"/>
    <w:rPr>
      <w:sz w:val="34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Heading1"/>
    <w:next w:val="BodyText"/>
    <w:rsid w:val="00F355A0"/>
    <w:pPr>
      <w:numPr>
        <w:numId w:val="3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ilvl w:val="1"/>
        <w:numId w:val="3"/>
      </w:numPr>
    </w:pPr>
  </w:style>
  <w:style w:type="paragraph" w:styleId="TOC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001B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480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DefaultParagraphFont"/>
    <w:rsid w:val="000C66C0"/>
  </w:style>
  <w:style w:type="character" w:styleId="Hyperlink">
    <w:name w:val="Hyperlink"/>
    <w:basedOn w:val="DefaultParagraphFont"/>
    <w:uiPriority w:val="99"/>
    <w:unhideWhenUsed/>
    <w:rsid w:val="00941CC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4"/>
      </w:numPr>
    </w:pPr>
  </w:style>
  <w:style w:type="numbering" w:customStyle="1" w:styleId="Formatmall2">
    <w:name w:val="Formatmall2"/>
    <w:uiPriority w:val="99"/>
    <w:rsid w:val="00142A3E"/>
    <w:pPr>
      <w:numPr>
        <w:numId w:val="5"/>
      </w:numPr>
    </w:pPr>
  </w:style>
  <w:style w:type="numbering" w:customStyle="1" w:styleId="Formatmall3">
    <w:name w:val="Formatmall3"/>
    <w:uiPriority w:val="99"/>
    <w:rsid w:val="00142A3E"/>
    <w:pPr>
      <w:numPr>
        <w:numId w:val="6"/>
      </w:numPr>
    </w:pPr>
  </w:style>
  <w:style w:type="numbering" w:customStyle="1" w:styleId="Formatmall4">
    <w:name w:val="Formatmall4"/>
    <w:uiPriority w:val="99"/>
    <w:rsid w:val="008D5431"/>
    <w:pPr>
      <w:numPr>
        <w:numId w:val="7"/>
      </w:numPr>
    </w:pPr>
  </w:style>
  <w:style w:type="character" w:styleId="FollowedHyperlink">
    <w:name w:val="FollowedHyperlink"/>
    <w:basedOn w:val="DefaultParagraphFont"/>
    <w:rsid w:val="00356FD5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069A4"/>
    <w:rPr>
      <w:sz w:val="16"/>
      <w:szCs w:val="24"/>
    </w:rPr>
  </w:style>
  <w:style w:type="character" w:customStyle="1" w:styleId="Windows">
    <w:name w:val="Windows"/>
    <w:basedOn w:val="DefaultParagraphFont"/>
    <w:uiPriority w:val="1"/>
    <w:qFormat/>
    <w:rsid w:val="00430017"/>
    <w:rPr>
      <w:rFonts w:ascii="Segoe UI" w:hAnsi="Segoe UI"/>
      <w:b/>
      <w:sz w:val="20"/>
    </w:rPr>
  </w:style>
  <w:style w:type="paragraph" w:customStyle="1" w:styleId="Bildfljdavbeskrivning">
    <w:name w:val="Bild följd av beskrivning"/>
    <w:basedOn w:val="BodyText"/>
    <w:qFormat/>
    <w:rsid w:val="00AB6920"/>
    <w:pPr>
      <w:keepNext/>
      <w:spacing w:after="60"/>
    </w:pPr>
    <w:rPr>
      <w:noProof/>
    </w:rPr>
  </w:style>
  <w:style w:type="table" w:styleId="LightList">
    <w:name w:val="Light List"/>
    <w:basedOn w:val="TableNormal"/>
    <w:uiPriority w:val="61"/>
    <w:rsid w:val="002F708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8C7AF3"/>
    <w:rPr>
      <w:noProof/>
      <w:sz w:val="16"/>
      <w:szCs w:val="24"/>
    </w:rPr>
  </w:style>
  <w:style w:type="table" w:styleId="MediumShading1">
    <w:name w:val="Medium Shading 1"/>
    <w:basedOn w:val="TableNormal"/>
    <w:uiPriority w:val="63"/>
    <w:rsid w:val="008C7A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C7A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Hyperlink" w:uiPriority="99"/>
    <w:lsdException w:name="Strong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Heading1">
    <w:name w:val="heading 1"/>
    <w:basedOn w:val="Normal"/>
    <w:next w:val="BodyText"/>
    <w:qFormat/>
    <w:rsid w:val="00CF45F3"/>
    <w:pPr>
      <w:keepNext/>
      <w:pageBreakBefore/>
      <w:spacing w:after="240" w:line="260" w:lineRule="atLeast"/>
      <w:outlineLvl w:val="0"/>
    </w:pPr>
    <w:rPr>
      <w:rFonts w:cs="Arial"/>
      <w:b/>
      <w:bCs/>
      <w:kern w:val="32"/>
      <w:sz w:val="34"/>
      <w:szCs w:val="32"/>
    </w:rPr>
  </w:style>
  <w:style w:type="paragraph" w:styleId="Heading2">
    <w:name w:val="heading 2"/>
    <w:basedOn w:val="Normal"/>
    <w:next w:val="Body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Body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545B"/>
    <w:pPr>
      <w:spacing w:after="120" w:line="260" w:lineRule="atLeast"/>
    </w:pPr>
    <w:rPr>
      <w:sz w:val="22"/>
    </w:rPr>
  </w:style>
  <w:style w:type="paragraph" w:styleId="Header">
    <w:name w:val="header"/>
    <w:basedOn w:val="Normal"/>
    <w:link w:val="HeaderChar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uiPriority w:val="59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odyText"/>
    <w:next w:val="BodyText"/>
    <w:rsid w:val="00442F63"/>
    <w:rPr>
      <w:sz w:val="34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Heading1"/>
    <w:next w:val="BodyText"/>
    <w:rsid w:val="00F355A0"/>
    <w:pPr>
      <w:numPr>
        <w:numId w:val="3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ilvl w:val="1"/>
        <w:numId w:val="3"/>
      </w:numPr>
    </w:pPr>
  </w:style>
  <w:style w:type="paragraph" w:styleId="TOC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001B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480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DefaultParagraphFont"/>
    <w:rsid w:val="000C66C0"/>
  </w:style>
  <w:style w:type="character" w:styleId="Hyperlink">
    <w:name w:val="Hyperlink"/>
    <w:basedOn w:val="DefaultParagraphFont"/>
    <w:uiPriority w:val="99"/>
    <w:unhideWhenUsed/>
    <w:rsid w:val="00941CC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4"/>
      </w:numPr>
    </w:pPr>
  </w:style>
  <w:style w:type="numbering" w:customStyle="1" w:styleId="Formatmall2">
    <w:name w:val="Formatmall2"/>
    <w:uiPriority w:val="99"/>
    <w:rsid w:val="00142A3E"/>
    <w:pPr>
      <w:numPr>
        <w:numId w:val="5"/>
      </w:numPr>
    </w:pPr>
  </w:style>
  <w:style w:type="numbering" w:customStyle="1" w:styleId="Formatmall3">
    <w:name w:val="Formatmall3"/>
    <w:uiPriority w:val="99"/>
    <w:rsid w:val="00142A3E"/>
    <w:pPr>
      <w:numPr>
        <w:numId w:val="6"/>
      </w:numPr>
    </w:pPr>
  </w:style>
  <w:style w:type="numbering" w:customStyle="1" w:styleId="Formatmall4">
    <w:name w:val="Formatmall4"/>
    <w:uiPriority w:val="99"/>
    <w:rsid w:val="008D5431"/>
    <w:pPr>
      <w:numPr>
        <w:numId w:val="7"/>
      </w:numPr>
    </w:pPr>
  </w:style>
  <w:style w:type="character" w:styleId="FollowedHyperlink">
    <w:name w:val="FollowedHyperlink"/>
    <w:basedOn w:val="DefaultParagraphFont"/>
    <w:rsid w:val="00356FD5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069A4"/>
    <w:rPr>
      <w:sz w:val="16"/>
      <w:szCs w:val="24"/>
    </w:rPr>
  </w:style>
  <w:style w:type="character" w:customStyle="1" w:styleId="Windows">
    <w:name w:val="Windows"/>
    <w:basedOn w:val="DefaultParagraphFont"/>
    <w:uiPriority w:val="1"/>
    <w:qFormat/>
    <w:rsid w:val="00430017"/>
    <w:rPr>
      <w:rFonts w:ascii="Segoe UI" w:hAnsi="Segoe UI"/>
      <w:b/>
      <w:sz w:val="20"/>
    </w:rPr>
  </w:style>
  <w:style w:type="paragraph" w:customStyle="1" w:styleId="Bildfljdavbeskrivning">
    <w:name w:val="Bild följd av beskrivning"/>
    <w:basedOn w:val="BodyText"/>
    <w:qFormat/>
    <w:rsid w:val="00AB6920"/>
    <w:pPr>
      <w:keepNext/>
      <w:spacing w:after="60"/>
    </w:pPr>
    <w:rPr>
      <w:noProof/>
    </w:rPr>
  </w:style>
  <w:style w:type="table" w:styleId="LightList">
    <w:name w:val="Light List"/>
    <w:basedOn w:val="TableNormal"/>
    <w:uiPriority w:val="61"/>
    <w:rsid w:val="002F708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8C7AF3"/>
    <w:rPr>
      <w:noProof/>
      <w:sz w:val="16"/>
      <w:szCs w:val="24"/>
    </w:rPr>
  </w:style>
  <w:style w:type="table" w:styleId="MediumShading1">
    <w:name w:val="Medium Shading 1"/>
    <w:basedOn w:val="TableNormal"/>
    <w:uiPriority w:val="63"/>
    <w:rsid w:val="008C7A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C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\Desktop\ASPprojekt\3.1%20Id&#233;beskriv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7ED9F-6EB9-4F93-8292-EB4DEA8D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3.1 Idébeskrivning.dotx</Template>
  <TotalTime>141</TotalTime>
  <Pages>8</Pages>
  <Words>445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Emanuel Identity Manuals AB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dc:description>Jan, Rev Feb 2010, MS Word 2003_x000d_
By: Carin Ländström, +46 8 556 014 30_x000d_
Emanuel Identity Manuals AB</dc:description>
  <cp:lastModifiedBy>roy</cp:lastModifiedBy>
  <cp:revision>7</cp:revision>
  <cp:lastPrinted>2013-01-06T09:15:00Z</cp:lastPrinted>
  <dcterms:created xsi:type="dcterms:W3CDTF">2015-03-02T11:51:00Z</dcterms:created>
  <dcterms:modified xsi:type="dcterms:W3CDTF">2015-03-02T14:35:00Z</dcterms:modified>
</cp:coreProperties>
</file>